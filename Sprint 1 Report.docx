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7592" w14:textId="5AC33955" w:rsidR="00C6554A" w:rsidRPr="008B5277" w:rsidRDefault="00F01D35" w:rsidP="00C6554A">
      <w:pPr>
        <w:pStyle w:val="Photo"/>
      </w:pPr>
      <w:r>
        <w:rPr>
          <w:noProof/>
        </w:rPr>
        <w:drawing>
          <wp:inline distT="0" distB="0" distL="0" distR="0" wp14:anchorId="0E7B6ABE" wp14:editId="2FBAADFA">
            <wp:extent cx="1951990" cy="853440"/>
            <wp:effectExtent l="0" t="0" r="0" b="3810"/>
            <wp:docPr id="1" name="Image 1" descr="A red shield with black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red shield with black text  Description automatically generated"/>
                    <pic:cNvPicPr>
                      <a:picLocks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119F" w14:textId="5D8753F5" w:rsidR="00C6554A" w:rsidRDefault="00F01D35" w:rsidP="00C6554A">
      <w:pPr>
        <w:pStyle w:val="Title"/>
      </w:pPr>
      <w:r>
        <w:t>Sprint 1 Report</w:t>
      </w:r>
    </w:p>
    <w:p w14:paraId="6112D16F" w14:textId="77777777" w:rsidR="00F01D35" w:rsidRDefault="00F01D35" w:rsidP="00F01D35">
      <w:pPr>
        <w:pStyle w:val="Subtitle"/>
      </w:pPr>
      <w:r w:rsidRPr="00F01D35">
        <w:t xml:space="preserve">SPEC </w:t>
      </w:r>
    </w:p>
    <w:p w14:paraId="639FBB42" w14:textId="77777777" w:rsidR="00F01D35" w:rsidRDefault="00F01D35" w:rsidP="00F01D35">
      <w:pPr>
        <w:pStyle w:val="Subtitle"/>
      </w:pPr>
    </w:p>
    <w:p w14:paraId="7F87CACB" w14:textId="19E42958" w:rsidR="00F01D35" w:rsidRPr="00F01D35" w:rsidRDefault="00F01D35" w:rsidP="00F01D35">
      <w:pPr>
        <w:pStyle w:val="Subtitle"/>
      </w:pPr>
      <w:r w:rsidRPr="00F01D35">
        <w:t>TEAM C</w:t>
      </w:r>
    </w:p>
    <w:p w14:paraId="7557C159" w14:textId="65B31947" w:rsidR="00C6554A" w:rsidRPr="00D5413C" w:rsidRDefault="00C6554A" w:rsidP="00C6554A">
      <w:pPr>
        <w:pStyle w:val="Subtitle"/>
      </w:pPr>
    </w:p>
    <w:p w14:paraId="466B2C1E" w14:textId="77777777" w:rsidR="00F01D35" w:rsidRDefault="00F01D35" w:rsidP="00F01D35">
      <w:pPr>
        <w:pStyle w:val="ContactInfo"/>
      </w:pPr>
      <w:r w:rsidRPr="00F01D35">
        <w:t xml:space="preserve">Ahmed Ali | M00977787 </w:t>
      </w:r>
    </w:p>
    <w:p w14:paraId="426B09BF" w14:textId="77777777" w:rsidR="00F01D35" w:rsidRDefault="00F01D35" w:rsidP="00F01D35">
      <w:pPr>
        <w:pStyle w:val="ContactInfo"/>
      </w:pPr>
      <w:r w:rsidRPr="00F01D35">
        <w:t xml:space="preserve">Anas Majeed | M00976413 </w:t>
      </w:r>
    </w:p>
    <w:p w14:paraId="02B79529" w14:textId="77777777" w:rsidR="00F01D35" w:rsidRDefault="00F01D35" w:rsidP="00F01D35">
      <w:pPr>
        <w:pStyle w:val="ContactInfo"/>
      </w:pPr>
      <w:r w:rsidRPr="00F01D35">
        <w:t xml:space="preserve">Anum Mirza | M00959531 </w:t>
      </w:r>
    </w:p>
    <w:p w14:paraId="3671E040" w14:textId="1F61B709" w:rsidR="00F01D35" w:rsidRPr="00F01D35" w:rsidRDefault="00F01D35" w:rsidP="00F01D35">
      <w:pPr>
        <w:pStyle w:val="ContactInfo"/>
      </w:pPr>
      <w:r w:rsidRPr="00F01D35">
        <w:t>Shanza Kazmi | M00958367</w:t>
      </w:r>
    </w:p>
    <w:p w14:paraId="60154D64" w14:textId="77777777" w:rsidR="00C76697" w:rsidRDefault="00C76697" w:rsidP="00C6554A">
      <w:pPr>
        <w:pStyle w:val="ContactInfo"/>
        <w:rPr>
          <w:lang w:val="en-GB" w:bidi="en-GB"/>
        </w:rPr>
      </w:pPr>
    </w:p>
    <w:p w14:paraId="351EA3EE" w14:textId="77777777" w:rsidR="00C76697" w:rsidRDefault="00C76697" w:rsidP="00C6554A">
      <w:pPr>
        <w:pStyle w:val="ContactInfo"/>
        <w:rPr>
          <w:lang w:val="en-GB" w:bidi="en-GB"/>
        </w:rPr>
      </w:pPr>
    </w:p>
    <w:p w14:paraId="1E2E5C3C" w14:textId="77777777" w:rsidR="00C76697" w:rsidRDefault="00C76697" w:rsidP="00C6554A">
      <w:pPr>
        <w:pStyle w:val="ContactInfo"/>
        <w:rPr>
          <w:lang w:val="en-GB" w:bidi="en-GB"/>
        </w:rPr>
      </w:pPr>
    </w:p>
    <w:p w14:paraId="3E063045" w14:textId="77777777" w:rsidR="00C76697" w:rsidRDefault="00C76697" w:rsidP="00C6554A">
      <w:pPr>
        <w:pStyle w:val="ContactInfo"/>
        <w:rPr>
          <w:lang w:val="en-GB" w:bidi="en-GB"/>
        </w:rPr>
      </w:pPr>
    </w:p>
    <w:p w14:paraId="777DBC28" w14:textId="77777777" w:rsidR="00C76697" w:rsidRDefault="00C76697" w:rsidP="00C6554A">
      <w:pPr>
        <w:pStyle w:val="ContactInfo"/>
        <w:rPr>
          <w:lang w:val="en-GB" w:bidi="en-GB"/>
        </w:rPr>
      </w:pPr>
    </w:p>
    <w:p w14:paraId="2D1C967A" w14:textId="77777777" w:rsidR="00C76697" w:rsidRDefault="00C76697" w:rsidP="00C6554A">
      <w:pPr>
        <w:pStyle w:val="ContactInfo"/>
        <w:rPr>
          <w:lang w:val="en-GB" w:bidi="en-GB"/>
        </w:rPr>
      </w:pPr>
    </w:p>
    <w:p w14:paraId="00232A2C" w14:textId="77777777" w:rsidR="00C76697" w:rsidRDefault="00C76697" w:rsidP="00C6554A">
      <w:pPr>
        <w:pStyle w:val="ContactInfo"/>
        <w:rPr>
          <w:lang w:val="en-GB" w:bidi="en-GB"/>
        </w:rPr>
      </w:pPr>
    </w:p>
    <w:p w14:paraId="35036380" w14:textId="77777777" w:rsidR="00C76697" w:rsidRDefault="00C76697" w:rsidP="00C6554A">
      <w:pPr>
        <w:pStyle w:val="ContactInfo"/>
        <w:rPr>
          <w:lang w:val="en-GB" w:bidi="en-GB"/>
        </w:rPr>
      </w:pPr>
    </w:p>
    <w:p w14:paraId="3192F676" w14:textId="77777777" w:rsidR="00C76697" w:rsidRDefault="00C76697" w:rsidP="00C6554A">
      <w:pPr>
        <w:pStyle w:val="ContactInfo"/>
        <w:rPr>
          <w:lang w:val="en-GB" w:bidi="en-GB"/>
        </w:rPr>
      </w:pPr>
    </w:p>
    <w:p w14:paraId="73E09A61" w14:textId="77777777" w:rsidR="00C76697" w:rsidRDefault="00C76697" w:rsidP="00C6554A">
      <w:pPr>
        <w:pStyle w:val="ContactInfo"/>
        <w:rPr>
          <w:lang w:val="en-GB" w:bidi="en-GB"/>
        </w:rPr>
      </w:pPr>
    </w:p>
    <w:p w14:paraId="3C5A3CFD" w14:textId="77777777" w:rsidR="00C76697" w:rsidRDefault="00C76697" w:rsidP="00C6554A">
      <w:pPr>
        <w:pStyle w:val="ContactInfo"/>
        <w:rPr>
          <w:lang w:val="en-GB" w:bidi="en-GB"/>
        </w:rPr>
      </w:pPr>
    </w:p>
    <w:p w14:paraId="4B6C6204" w14:textId="77777777" w:rsidR="00C76697" w:rsidRDefault="00C76697" w:rsidP="00C6554A">
      <w:pPr>
        <w:pStyle w:val="ContactInfo"/>
        <w:rPr>
          <w:lang w:val="en-GB" w:bidi="en-GB"/>
        </w:rPr>
      </w:pPr>
    </w:p>
    <w:p w14:paraId="488B4767" w14:textId="77777777" w:rsidR="00C76697" w:rsidRDefault="00C76697" w:rsidP="00C6554A">
      <w:pPr>
        <w:pStyle w:val="ContactInfo"/>
        <w:rPr>
          <w:lang w:val="en-GB" w:bidi="en-GB"/>
        </w:rPr>
      </w:pPr>
    </w:p>
    <w:p w14:paraId="666F56E0" w14:textId="77777777" w:rsidR="00C76697" w:rsidRDefault="00C76697" w:rsidP="00C6554A">
      <w:pPr>
        <w:pStyle w:val="ContactInfo"/>
        <w:rPr>
          <w:lang w:val="en-GB" w:bidi="en-GB"/>
        </w:rPr>
      </w:pPr>
    </w:p>
    <w:p w14:paraId="2A436311" w14:textId="77777777" w:rsidR="00C76697" w:rsidRDefault="00C76697" w:rsidP="00C6554A">
      <w:pPr>
        <w:pStyle w:val="ContactInfo"/>
        <w:rPr>
          <w:lang w:val="en-GB" w:bidi="en-GB"/>
        </w:rPr>
      </w:pPr>
    </w:p>
    <w:p w14:paraId="01371D41" w14:textId="77777777" w:rsidR="00C76697" w:rsidRDefault="00C76697" w:rsidP="00C6554A">
      <w:pPr>
        <w:pStyle w:val="ContactInfo"/>
        <w:rPr>
          <w:lang w:val="en-GB" w:bidi="en-GB"/>
        </w:rPr>
      </w:pPr>
    </w:p>
    <w:p w14:paraId="0F868C34" w14:textId="77777777" w:rsidR="00C76697" w:rsidRDefault="00C76697" w:rsidP="00C6554A">
      <w:pPr>
        <w:pStyle w:val="ContactInfo"/>
        <w:rPr>
          <w:lang w:val="en-GB" w:bidi="en-GB"/>
        </w:rPr>
      </w:pPr>
    </w:p>
    <w:p w14:paraId="76F5B1AB" w14:textId="77777777" w:rsidR="00C76697" w:rsidRDefault="00C76697" w:rsidP="00C6554A">
      <w:pPr>
        <w:pStyle w:val="ContactInfo"/>
        <w:rPr>
          <w:lang w:val="en-GB" w:bidi="en-GB"/>
        </w:rPr>
      </w:pPr>
    </w:p>
    <w:p w14:paraId="0EBB2C37" w14:textId="77777777" w:rsidR="00C76697" w:rsidRDefault="00C76697" w:rsidP="00C6554A">
      <w:pPr>
        <w:pStyle w:val="ContactInfo"/>
        <w:rPr>
          <w:lang w:val="en-GB" w:bidi="en-GB"/>
        </w:rPr>
      </w:pPr>
    </w:p>
    <w:p w14:paraId="21141D23" w14:textId="77777777" w:rsidR="00C76697" w:rsidRDefault="00C76697" w:rsidP="00C6554A">
      <w:pPr>
        <w:pStyle w:val="ContactInfo"/>
        <w:rPr>
          <w:lang w:val="en-GB" w:bidi="en-GB"/>
        </w:rPr>
      </w:pPr>
    </w:p>
    <w:p w14:paraId="11372747" w14:textId="77777777" w:rsidR="00C76697" w:rsidRDefault="00C76697" w:rsidP="00C6554A">
      <w:pPr>
        <w:pStyle w:val="ContactInfo"/>
        <w:rPr>
          <w:lang w:val="en-GB" w:bidi="en-GB"/>
        </w:rPr>
      </w:pPr>
    </w:p>
    <w:p w14:paraId="3CDC9687" w14:textId="77777777" w:rsidR="00C76697" w:rsidRDefault="00C76697" w:rsidP="00C6554A">
      <w:pPr>
        <w:pStyle w:val="ContactInfo"/>
        <w:rPr>
          <w:lang w:val="en-GB" w:bidi="en-GB"/>
        </w:rPr>
      </w:pPr>
    </w:p>
    <w:p w14:paraId="69CABFEC" w14:textId="77777777" w:rsidR="00C76697" w:rsidRDefault="00C76697" w:rsidP="00C6554A">
      <w:pPr>
        <w:pStyle w:val="ContactInfo"/>
        <w:rPr>
          <w:lang w:val="en-GB" w:bidi="en-GB"/>
        </w:rPr>
      </w:pPr>
    </w:p>
    <w:p w14:paraId="67EC1E11" w14:textId="77777777" w:rsidR="00C76697" w:rsidRDefault="00C76697" w:rsidP="00C6554A">
      <w:pPr>
        <w:pStyle w:val="ContactInfo"/>
        <w:rPr>
          <w:lang w:val="en-GB" w:bidi="en-GB"/>
        </w:rPr>
      </w:pPr>
    </w:p>
    <w:p w14:paraId="08CE1F0A" w14:textId="77777777" w:rsidR="00C76697" w:rsidRDefault="00C76697" w:rsidP="00C6554A">
      <w:pPr>
        <w:pStyle w:val="ContactInfo"/>
        <w:rPr>
          <w:lang w:val="en-GB" w:bidi="en-GB"/>
        </w:rPr>
      </w:pPr>
    </w:p>
    <w:p w14:paraId="40B8F689" w14:textId="77777777" w:rsidR="00C76697" w:rsidRDefault="00C76697" w:rsidP="00C6554A">
      <w:pPr>
        <w:pStyle w:val="ContactInfo"/>
        <w:rPr>
          <w:lang w:val="en-GB" w:bidi="en-GB"/>
        </w:rPr>
      </w:pPr>
    </w:p>
    <w:p w14:paraId="4EE32DBF" w14:textId="77777777" w:rsidR="00C76697" w:rsidRDefault="00C76697" w:rsidP="00C6554A">
      <w:pPr>
        <w:pStyle w:val="ContactInfo"/>
        <w:rPr>
          <w:lang w:val="en-GB" w:bidi="en-GB"/>
        </w:rPr>
      </w:pPr>
    </w:p>
    <w:sdt>
      <w:sdtPr>
        <w:id w:val="-19139975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val="en-US" w:eastAsia="en-US"/>
        </w:rPr>
      </w:sdtEndPr>
      <w:sdtContent>
        <w:p w14:paraId="54EE2D9A" w14:textId="259B0403" w:rsidR="002F6A8B" w:rsidRDefault="002F6A8B">
          <w:pPr>
            <w:pStyle w:val="TOCHeading"/>
          </w:pPr>
          <w:r>
            <w:t>Contents</w:t>
          </w:r>
        </w:p>
        <w:p w14:paraId="41BA0676" w14:textId="7BA11729" w:rsidR="00092AE9" w:rsidRDefault="002F6A8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15363" w:history="1">
            <w:r w:rsidR="00092AE9" w:rsidRPr="00387199">
              <w:rPr>
                <w:rStyle w:val="Hyperlink"/>
                <w:noProof/>
              </w:rPr>
              <w:t>Product Backlog</w:t>
            </w:r>
            <w:r w:rsidR="00092AE9">
              <w:rPr>
                <w:noProof/>
                <w:webHidden/>
              </w:rPr>
              <w:tab/>
            </w:r>
            <w:r w:rsidR="00092AE9">
              <w:rPr>
                <w:noProof/>
                <w:webHidden/>
              </w:rPr>
              <w:fldChar w:fldCharType="begin"/>
            </w:r>
            <w:r w:rsidR="00092AE9">
              <w:rPr>
                <w:noProof/>
                <w:webHidden/>
              </w:rPr>
              <w:instrText xml:space="preserve"> PAGEREF _Toc158815363 \h </w:instrText>
            </w:r>
            <w:r w:rsidR="00092AE9">
              <w:rPr>
                <w:noProof/>
                <w:webHidden/>
              </w:rPr>
            </w:r>
            <w:r w:rsidR="00092AE9">
              <w:rPr>
                <w:noProof/>
                <w:webHidden/>
              </w:rPr>
              <w:fldChar w:fldCharType="separate"/>
            </w:r>
            <w:r w:rsidR="00092AE9">
              <w:rPr>
                <w:noProof/>
                <w:webHidden/>
              </w:rPr>
              <w:t>2</w:t>
            </w:r>
            <w:r w:rsidR="00092AE9">
              <w:rPr>
                <w:noProof/>
                <w:webHidden/>
              </w:rPr>
              <w:fldChar w:fldCharType="end"/>
            </w:r>
          </w:hyperlink>
        </w:p>
        <w:p w14:paraId="1896C0C0" w14:textId="3BC5F57A" w:rsidR="00092AE9" w:rsidRDefault="00092AE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8815364" w:history="1">
            <w:r w:rsidRPr="00387199">
              <w:rPr>
                <w:rStyle w:val="Hyperlink"/>
                <w:noProof/>
              </w:rPr>
              <w:t>Sprint 1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85013" w14:textId="6A6D3E18" w:rsidR="002F6A8B" w:rsidRDefault="002F6A8B">
          <w:r>
            <w:rPr>
              <w:b/>
              <w:bCs/>
            </w:rPr>
            <w:fldChar w:fldCharType="end"/>
          </w:r>
        </w:p>
      </w:sdtContent>
    </w:sdt>
    <w:p w14:paraId="42A17A34" w14:textId="1ECA386B" w:rsidR="00C6554A" w:rsidRDefault="00C6554A" w:rsidP="00C6554A">
      <w:pPr>
        <w:pStyle w:val="ContactInfo"/>
      </w:pPr>
      <w:r>
        <w:rPr>
          <w:lang w:val="en-GB" w:bidi="en-GB"/>
        </w:rPr>
        <w:br w:type="page"/>
      </w:r>
    </w:p>
    <w:p w14:paraId="47D9F4EE" w14:textId="2D5C61BF" w:rsidR="00C6554A" w:rsidRDefault="009F60C6" w:rsidP="00C6554A">
      <w:pPr>
        <w:pStyle w:val="Heading1"/>
      </w:pPr>
      <w:bookmarkStart w:id="0" w:name="_Toc158815363"/>
      <w:r>
        <w:lastRenderedPageBreak/>
        <w:t>Product Backlog</w:t>
      </w:r>
      <w:bookmarkEnd w:id="0"/>
    </w:p>
    <w:p w14:paraId="57DA6E5F" w14:textId="0279BA3F" w:rsidR="00C6554A" w:rsidRPr="00514122" w:rsidRDefault="00C6554A" w:rsidP="001E2F8F"/>
    <w:p w14:paraId="71C90CCC" w14:textId="07DC7C60" w:rsidR="00C6554A" w:rsidRPr="00D5413C" w:rsidRDefault="00092AE9" w:rsidP="00092AE9">
      <w:pPr>
        <w:pStyle w:val="Heading1"/>
      </w:pPr>
      <w:bookmarkStart w:id="1" w:name="_Toc158815364"/>
      <w:r>
        <w:t>Sprint 1 Goal</w:t>
      </w:r>
      <w:bookmarkEnd w:id="1"/>
    </w:p>
    <w:p w14:paraId="3AB02FEC" w14:textId="723D323F" w:rsidR="001428A1" w:rsidRDefault="00813AFB" w:rsidP="00092AE9">
      <w:r>
        <w:t>D</w:t>
      </w:r>
      <w:r w:rsidR="00092AE9" w:rsidRPr="00092AE9">
        <w:t>esign and implement a console-based application, featuring only one game mode that will be 2 human players.</w:t>
      </w:r>
    </w:p>
    <w:p w14:paraId="5B0404A5" w14:textId="4AF9F51D" w:rsidR="001428A1" w:rsidRDefault="001428A1" w:rsidP="001428A1">
      <w:pPr>
        <w:pStyle w:val="Heading1"/>
      </w:pPr>
      <w:r>
        <w:t>Sprint 1 Backlog</w:t>
      </w:r>
    </w:p>
    <w:p w14:paraId="48BBBB93" w14:textId="77777777" w:rsidR="001000C7" w:rsidRDefault="001000C7" w:rsidP="001000C7"/>
    <w:p w14:paraId="5B7ED49C" w14:textId="7C8B1B7C" w:rsidR="001000C7" w:rsidRDefault="001000C7" w:rsidP="001000C7">
      <w:pPr>
        <w:pStyle w:val="Heading1"/>
      </w:pPr>
      <w:r>
        <w:t>Summary</w:t>
      </w:r>
    </w:p>
    <w:p w14:paraId="45C68927" w14:textId="77777777" w:rsidR="001000C7" w:rsidRPr="001000C7" w:rsidRDefault="001000C7" w:rsidP="001000C7">
      <w:pPr>
        <w:pStyle w:val="Heading1"/>
      </w:pPr>
    </w:p>
    <w:sectPr w:rsidR="001000C7" w:rsidRPr="001000C7" w:rsidSect="003B70E5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222D2" w14:textId="77777777" w:rsidR="003B70E5" w:rsidRDefault="003B70E5" w:rsidP="00C6554A">
      <w:pPr>
        <w:spacing w:before="0" w:after="0" w:line="240" w:lineRule="auto"/>
      </w:pPr>
      <w:r>
        <w:separator/>
      </w:r>
    </w:p>
  </w:endnote>
  <w:endnote w:type="continuationSeparator" w:id="0">
    <w:p w14:paraId="3753C37D" w14:textId="77777777" w:rsidR="003B70E5" w:rsidRDefault="003B70E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A672D" w14:textId="77777777" w:rsidR="00000000" w:rsidRDefault="00ED7C44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\* Arabic  \* MERGEFORMAT </w:instrText>
    </w:r>
    <w:r>
      <w:rPr>
        <w:lang w:val="en-GB" w:bidi="en-GB"/>
      </w:rPr>
      <w:fldChar w:fldCharType="separate"/>
    </w:r>
    <w:r w:rsidR="00624D0B">
      <w:rPr>
        <w:noProof/>
        <w:lang w:val="en-GB" w:bidi="en-GB"/>
      </w:rPr>
      <w:t>1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7CB31" w14:textId="77777777" w:rsidR="003B70E5" w:rsidRDefault="003B70E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461B12E" w14:textId="77777777" w:rsidR="003B70E5" w:rsidRDefault="003B70E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1589083">
    <w:abstractNumId w:val="9"/>
  </w:num>
  <w:num w:numId="2" w16cid:durableId="1479416563">
    <w:abstractNumId w:val="8"/>
  </w:num>
  <w:num w:numId="3" w16cid:durableId="1594245784">
    <w:abstractNumId w:val="8"/>
  </w:num>
  <w:num w:numId="4" w16cid:durableId="429205851">
    <w:abstractNumId w:val="9"/>
  </w:num>
  <w:num w:numId="5" w16cid:durableId="945118661">
    <w:abstractNumId w:val="12"/>
  </w:num>
  <w:num w:numId="6" w16cid:durableId="913860799">
    <w:abstractNumId w:val="10"/>
  </w:num>
  <w:num w:numId="7" w16cid:durableId="571816198">
    <w:abstractNumId w:val="11"/>
  </w:num>
  <w:num w:numId="8" w16cid:durableId="1131366752">
    <w:abstractNumId w:val="7"/>
  </w:num>
  <w:num w:numId="9" w16cid:durableId="280384644">
    <w:abstractNumId w:val="6"/>
  </w:num>
  <w:num w:numId="10" w16cid:durableId="585698051">
    <w:abstractNumId w:val="5"/>
  </w:num>
  <w:num w:numId="11" w16cid:durableId="1424036377">
    <w:abstractNumId w:val="4"/>
  </w:num>
  <w:num w:numId="12" w16cid:durableId="1013533503">
    <w:abstractNumId w:val="3"/>
  </w:num>
  <w:num w:numId="13" w16cid:durableId="301813918">
    <w:abstractNumId w:val="2"/>
  </w:num>
  <w:num w:numId="14" w16cid:durableId="202183239">
    <w:abstractNumId w:val="1"/>
  </w:num>
  <w:num w:numId="15" w16cid:durableId="175389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35"/>
    <w:rsid w:val="00092AE9"/>
    <w:rsid w:val="001000C7"/>
    <w:rsid w:val="001428A1"/>
    <w:rsid w:val="001E2F8F"/>
    <w:rsid w:val="002554CD"/>
    <w:rsid w:val="00293B83"/>
    <w:rsid w:val="002B4294"/>
    <w:rsid w:val="002F6A8B"/>
    <w:rsid w:val="00333D0D"/>
    <w:rsid w:val="003B70E5"/>
    <w:rsid w:val="0042291F"/>
    <w:rsid w:val="004C049F"/>
    <w:rsid w:val="005000E2"/>
    <w:rsid w:val="00624D0B"/>
    <w:rsid w:val="006A3CE7"/>
    <w:rsid w:val="006E2E90"/>
    <w:rsid w:val="00813AFB"/>
    <w:rsid w:val="009F60C6"/>
    <w:rsid w:val="00B86DEA"/>
    <w:rsid w:val="00C6554A"/>
    <w:rsid w:val="00C76697"/>
    <w:rsid w:val="00C8610B"/>
    <w:rsid w:val="00ED7C44"/>
    <w:rsid w:val="00F01D35"/>
    <w:rsid w:val="00F7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0B75AE"/>
  <w15:chartTrackingRefBased/>
  <w15:docId w15:val="{CDD0C011-E3CE-43FD-9A41-3CD3200C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2F6A8B"/>
    <w:pPr>
      <w:spacing w:before="240" w:after="0" w:line="259" w:lineRule="auto"/>
      <w:contextualSpacing w:val="0"/>
      <w:outlineLvl w:val="9"/>
    </w:pPr>
    <w:rPr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2F6A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6A8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mi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B7BD9-9B9F-45B0-8564-33EF51A6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</TotalTime>
  <Pages>3</Pages>
  <Words>98</Words>
  <Characters>428</Characters>
  <Application>Microsoft Office Word</Application>
  <DocSecurity>0</DocSecurity>
  <Lines>35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Mirza</dc:creator>
  <cp:keywords/>
  <dc:description/>
  <cp:lastModifiedBy>Anum Mirza</cp:lastModifiedBy>
  <cp:revision>2</cp:revision>
  <dcterms:created xsi:type="dcterms:W3CDTF">2024-02-14T15:08:00Z</dcterms:created>
  <dcterms:modified xsi:type="dcterms:W3CDTF">2024-02-14T15:08:00Z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21a88901-f563-4212-8bdc-83df5f92c5ab</vt:lpwstr>
  </property>
</Properties>
</file>